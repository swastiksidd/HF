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EE800C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D6767BA" w14:textId="77777777" w:rsidR="00692703" w:rsidRPr="00CF1A49" w:rsidRDefault="00190A32" w:rsidP="00913946">
            <w:pPr>
              <w:pStyle w:val="Title"/>
            </w:pPr>
            <w:r>
              <w:t>siddharth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sethia</w:t>
            </w:r>
          </w:p>
          <w:p w14:paraId="430313A0" w14:textId="77777777" w:rsidR="00692703" w:rsidRPr="00CF1A49" w:rsidRDefault="00190A32" w:rsidP="00913946">
            <w:pPr>
              <w:pStyle w:val="ContactInfo"/>
              <w:contextualSpacing w:val="0"/>
            </w:pPr>
            <w:r>
              <w:t xml:space="preserve">A1/301, </w:t>
            </w:r>
            <w:proofErr w:type="spellStart"/>
            <w:r>
              <w:t>gagan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>, Pune - 411037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596101F1FEF408587E0798EF0B5507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+91-9833098770</w:t>
            </w:r>
          </w:p>
          <w:p w14:paraId="6814BEC9" w14:textId="77777777" w:rsidR="00692703" w:rsidRPr="00CF1A49" w:rsidRDefault="00F979B9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FBC32B0327B14B2A9A9BC33F86EF1E0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A6C19F617134792B0AD09D19FAA258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190A32">
              <w:t xml:space="preserve"> </w:t>
            </w:r>
            <w:hyperlink r:id="rId7" w:history="1">
              <w:r w:rsidR="00190A32" w:rsidRPr="00190A32">
                <w:rPr>
                  <w:rStyle w:val="Hyperlink"/>
                </w:rPr>
                <w:t>sid.311288@gmail.com</w:t>
              </w:r>
            </w:hyperlink>
          </w:p>
        </w:tc>
      </w:tr>
      <w:tr w:rsidR="009571D8" w:rsidRPr="00CF1A49" w14:paraId="666ED4C3" w14:textId="77777777" w:rsidTr="00692703">
        <w:tc>
          <w:tcPr>
            <w:tcW w:w="9360" w:type="dxa"/>
            <w:tcMar>
              <w:top w:w="432" w:type="dxa"/>
            </w:tcMar>
          </w:tcPr>
          <w:p w14:paraId="2573CC3C" w14:textId="77777777" w:rsidR="00190A32" w:rsidRPr="00190A32" w:rsidRDefault="00190A32" w:rsidP="00190A32">
            <w:pPr>
              <w:spacing w:line="360" w:lineRule="auto"/>
              <w:contextualSpacing w:val="0"/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7 years of extensive IT experience in Development, Support, Implementation of software applications which includes Big Data, Hadoop, Hive, PIG, Sqoop, Flume, Spark, Spark SQL, </w:t>
            </w:r>
            <w:proofErr w:type="spellStart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PySpark</w:t>
            </w:r>
            <w:proofErr w:type="spellEnd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, ETL, Oracle PL/SQL, SQL.</w:t>
            </w:r>
            <w:bookmarkStart w:id="0" w:name="_GoBack"/>
            <w:bookmarkEnd w:id="0"/>
          </w:p>
        </w:tc>
      </w:tr>
    </w:tbl>
    <w:p w14:paraId="44E53B2B" w14:textId="77777777" w:rsidR="004E01EB" w:rsidRPr="00CF1A49" w:rsidRDefault="00F979B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E2FEAFA38F1484EA46263A63CA91DC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6FF694B" w14:textId="77777777" w:rsidTr="00190A32">
        <w:tc>
          <w:tcPr>
            <w:tcW w:w="9290" w:type="dxa"/>
          </w:tcPr>
          <w:p w14:paraId="291BC3E7" w14:textId="77777777" w:rsidR="00AE52B6" w:rsidRDefault="00AE52B6" w:rsidP="001D0BF1">
            <w:pPr>
              <w:pStyle w:val="Heading3"/>
              <w:contextualSpacing w:val="0"/>
              <w:outlineLvl w:val="2"/>
            </w:pPr>
          </w:p>
          <w:p w14:paraId="2937423F" w14:textId="77777777" w:rsidR="001D0BF1" w:rsidRPr="00CF1A49" w:rsidRDefault="00190A32" w:rsidP="001D0BF1">
            <w:pPr>
              <w:pStyle w:val="Heading3"/>
              <w:contextualSpacing w:val="0"/>
              <w:outlineLvl w:val="2"/>
            </w:pPr>
            <w:r>
              <w:t>JUL 2016</w:t>
            </w:r>
            <w:r w:rsidR="001D0BF1" w:rsidRPr="00CF1A49">
              <w:t xml:space="preserve"> – </w:t>
            </w:r>
            <w:r>
              <w:t>Present</w:t>
            </w:r>
          </w:p>
          <w:p w14:paraId="47F52FBF" w14:textId="77777777" w:rsidR="00190A32" w:rsidRDefault="00190A32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Big Data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deutsche bank</w:t>
            </w:r>
          </w:p>
          <w:p w14:paraId="24358975" w14:textId="77B93F63" w:rsidR="00190A32" w:rsidRDefault="00190A32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project, </w:t>
            </w:r>
            <w:r w:rsidRPr="00190A32">
              <w:rPr>
                <w:rStyle w:val="SubtleReference"/>
              </w:rPr>
              <w:t>foreign exchange currency translation adjustments</w:t>
            </w:r>
          </w:p>
          <w:p w14:paraId="34E70387" w14:textId="77777777" w:rsidR="00190A32" w:rsidRPr="00CF1A49" w:rsidRDefault="00190A32" w:rsidP="001D0BF1">
            <w:pPr>
              <w:pStyle w:val="Heading2"/>
              <w:contextualSpacing w:val="0"/>
              <w:outlineLvl w:val="1"/>
            </w:pPr>
          </w:p>
          <w:p w14:paraId="1D7F2A76" w14:textId="77777777" w:rsidR="00190A32" w:rsidRDefault="00190A32" w:rsidP="00190A32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4"/>
              <w:jc w:val="both"/>
            </w:pPr>
            <w:r>
              <w:t>Working as a Technical + Functional + Support L3 executive.</w:t>
            </w:r>
          </w:p>
          <w:p w14:paraId="328CB13B" w14:textId="77777777" w:rsidR="00190A32" w:rsidRDefault="00190A32" w:rsidP="00190A32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4"/>
              <w:jc w:val="both"/>
            </w:pPr>
            <w:r>
              <w:t>As a team member involved in requirement analysis, effort estimations, logic development, Unit testing and test cases preparation.</w:t>
            </w:r>
          </w:p>
          <w:p w14:paraId="5A77FF65" w14:textId="77777777" w:rsidR="00190A32" w:rsidRDefault="00190A32" w:rsidP="00190A32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4"/>
              <w:jc w:val="both"/>
            </w:pPr>
            <w:r>
              <w:t>Using Big data related technologies like Hadoop, Hive, Sqoop, Flume, Spark, Spark SQL and basic Python (</w:t>
            </w:r>
            <w:proofErr w:type="spellStart"/>
            <w:r>
              <w:t>PySpark</w:t>
            </w:r>
            <w:proofErr w:type="spellEnd"/>
            <w:r>
              <w:t>).</w:t>
            </w:r>
          </w:p>
          <w:p w14:paraId="488DB329" w14:textId="77777777" w:rsidR="00190A32" w:rsidRDefault="00190A32" w:rsidP="00190A32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4"/>
              <w:jc w:val="both"/>
            </w:pPr>
            <w:r>
              <w:t>Following the Agile model for development related activities.</w:t>
            </w:r>
          </w:p>
          <w:p w14:paraId="7F1F1431" w14:textId="77777777" w:rsidR="00190A32" w:rsidRDefault="00190A32" w:rsidP="00190A32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4"/>
              <w:jc w:val="both"/>
            </w:pPr>
            <w:r>
              <w:t>Involved into various performance tuning and ETL related tasks.</w:t>
            </w:r>
          </w:p>
          <w:p w14:paraId="66569602" w14:textId="77777777" w:rsidR="00AE52B6" w:rsidRDefault="00AE52B6" w:rsidP="00AE52B6">
            <w:pPr>
              <w:spacing w:line="276" w:lineRule="auto"/>
              <w:ind w:right="4"/>
              <w:jc w:val="both"/>
            </w:pPr>
          </w:p>
          <w:p w14:paraId="22C5AE75" w14:textId="77777777" w:rsidR="00AE52B6" w:rsidRDefault="00AE52B6" w:rsidP="00AE52B6">
            <w:pPr>
              <w:spacing w:line="276" w:lineRule="auto"/>
              <w:ind w:right="4"/>
              <w:jc w:val="both"/>
            </w:pPr>
          </w:p>
          <w:p w14:paraId="14C28F48" w14:textId="77777777" w:rsidR="001E3120" w:rsidRPr="00CF1A49" w:rsidRDefault="001E3120" w:rsidP="001D0BF1">
            <w:pPr>
              <w:contextualSpacing w:val="0"/>
            </w:pPr>
          </w:p>
        </w:tc>
      </w:tr>
      <w:tr w:rsidR="00190A32" w14:paraId="5B78CA98" w14:textId="77777777" w:rsidTr="00190A32">
        <w:tc>
          <w:tcPr>
            <w:tcW w:w="9290" w:type="dxa"/>
            <w:tcMar>
              <w:top w:w="216" w:type="dxa"/>
            </w:tcMar>
          </w:tcPr>
          <w:p w14:paraId="0F771533" w14:textId="77777777" w:rsidR="00190A32" w:rsidRPr="00CF1A49" w:rsidRDefault="00190A32" w:rsidP="000D644E">
            <w:pPr>
              <w:pStyle w:val="Heading3"/>
              <w:contextualSpacing w:val="0"/>
              <w:outlineLvl w:val="2"/>
            </w:pPr>
            <w:r>
              <w:t>apr 2015</w:t>
            </w:r>
            <w:r w:rsidRPr="00CF1A49">
              <w:t xml:space="preserve"> – </w:t>
            </w:r>
            <w:r>
              <w:t>jun 2015</w:t>
            </w:r>
          </w:p>
          <w:p w14:paraId="66750CC8" w14:textId="77777777" w:rsidR="00190A32" w:rsidRDefault="00190A32" w:rsidP="000D644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consultant</w:t>
            </w:r>
            <w:r w:rsidRPr="00CF1A49">
              <w:t xml:space="preserve">, </w:t>
            </w:r>
            <w:r>
              <w:rPr>
                <w:rStyle w:val="SubtleReference"/>
              </w:rPr>
              <w:t>allstate insurance</w:t>
            </w:r>
          </w:p>
          <w:p w14:paraId="33784AE5" w14:textId="77777777" w:rsidR="00190A32" w:rsidRDefault="00190A32" w:rsidP="000D644E">
            <w:pPr>
              <w:pStyle w:val="Heading2"/>
              <w:contextualSpacing w:val="0"/>
              <w:outlineLvl w:val="1"/>
            </w:pPr>
            <w:r>
              <w:t xml:space="preserve">project, </w:t>
            </w:r>
            <w:r w:rsidRPr="00190A32">
              <w:rPr>
                <w:rStyle w:val="SubtleReference"/>
              </w:rPr>
              <w:t>allstate roadside assistance</w:t>
            </w:r>
          </w:p>
          <w:p w14:paraId="28DDFECC" w14:textId="77777777" w:rsidR="00190A32" w:rsidRPr="00CF1A49" w:rsidRDefault="00190A32" w:rsidP="000D644E">
            <w:pPr>
              <w:pStyle w:val="Heading2"/>
              <w:contextualSpacing w:val="0"/>
              <w:outlineLvl w:val="1"/>
            </w:pPr>
          </w:p>
          <w:p w14:paraId="67849626" w14:textId="77777777" w:rsidR="00190A32" w:rsidRDefault="00190A32" w:rsidP="000D644E">
            <w:pPr>
              <w:pStyle w:val="ListParagraph"/>
              <w:numPr>
                <w:ilvl w:val="0"/>
                <w:numId w:val="15"/>
              </w:numPr>
              <w:tabs>
                <w:tab w:val="left" w:pos="1755"/>
              </w:tabs>
              <w:spacing w:after="2" w:line="276" w:lineRule="auto"/>
            </w:pPr>
            <w:r>
              <w:t>Worked on development and support activities.</w:t>
            </w:r>
          </w:p>
          <w:p w14:paraId="648118ED" w14:textId="77777777" w:rsidR="00190A32" w:rsidRDefault="00190A32" w:rsidP="000D644E">
            <w:pPr>
              <w:pStyle w:val="ListParagraph"/>
              <w:numPr>
                <w:ilvl w:val="0"/>
                <w:numId w:val="15"/>
              </w:numPr>
              <w:tabs>
                <w:tab w:val="left" w:pos="1755"/>
              </w:tabs>
              <w:spacing w:after="2" w:line="276" w:lineRule="auto"/>
            </w:pPr>
            <w:r>
              <w:t>On Technical front worked on Oracle PLSQL, SQL, Performance Tuning, Query Optimization, Unit testing.</w:t>
            </w:r>
          </w:p>
          <w:p w14:paraId="47A6363B" w14:textId="77777777" w:rsidR="00190A32" w:rsidRDefault="00190A32" w:rsidP="000D644E">
            <w:pPr>
              <w:pStyle w:val="ListParagraph"/>
              <w:numPr>
                <w:ilvl w:val="0"/>
                <w:numId w:val="15"/>
              </w:numPr>
              <w:tabs>
                <w:tab w:val="left" w:pos="1755"/>
              </w:tabs>
              <w:spacing w:after="2" w:line="276" w:lineRule="auto"/>
            </w:pPr>
            <w:r>
              <w:t>As an individual contributor handled functional part like business requirement discussion, Analysis, requirement Gathering.</w:t>
            </w:r>
          </w:p>
          <w:p w14:paraId="4E7B521F" w14:textId="77777777" w:rsidR="00190A32" w:rsidRDefault="00190A32" w:rsidP="000D644E">
            <w:pPr>
              <w:pStyle w:val="ListParagraph"/>
              <w:numPr>
                <w:ilvl w:val="0"/>
                <w:numId w:val="15"/>
              </w:numPr>
              <w:tabs>
                <w:tab w:val="left" w:pos="1755"/>
              </w:tabs>
              <w:spacing w:after="2" w:line="276" w:lineRule="auto"/>
            </w:pPr>
            <w:r>
              <w:t>Within 8 months timeframe successfully moved the project from vendor to in house.</w:t>
            </w:r>
          </w:p>
          <w:p w14:paraId="6C0A3D2F" w14:textId="77777777" w:rsidR="00190A32" w:rsidRDefault="00AE52B6" w:rsidP="000D644E">
            <w:pPr>
              <w:pStyle w:val="ListParagraph"/>
              <w:numPr>
                <w:ilvl w:val="0"/>
                <w:numId w:val="15"/>
              </w:numPr>
              <w:tabs>
                <w:tab w:val="left" w:pos="1755"/>
              </w:tabs>
              <w:spacing w:after="2" w:line="276" w:lineRule="auto"/>
            </w:pPr>
            <w:r>
              <w:t>M</w:t>
            </w:r>
            <w:r w:rsidR="00190A32">
              <w:t>ultiple standups, and discussions with end users.</w:t>
            </w:r>
          </w:p>
          <w:p w14:paraId="5FDA30AE" w14:textId="77777777" w:rsidR="00190A32" w:rsidRDefault="00190A32" w:rsidP="00190A32">
            <w:pPr>
              <w:tabs>
                <w:tab w:val="left" w:pos="1755"/>
              </w:tabs>
              <w:spacing w:after="2" w:line="276" w:lineRule="auto"/>
            </w:pPr>
          </w:p>
          <w:p w14:paraId="508A5FBF" w14:textId="77777777" w:rsidR="00190A32" w:rsidRDefault="00190A32" w:rsidP="00190A32">
            <w:pPr>
              <w:tabs>
                <w:tab w:val="left" w:pos="1755"/>
              </w:tabs>
              <w:spacing w:after="2" w:line="276" w:lineRule="auto"/>
            </w:pPr>
          </w:p>
          <w:p w14:paraId="678808BD" w14:textId="77777777" w:rsidR="00190A32" w:rsidRDefault="00190A32" w:rsidP="00190A32">
            <w:pPr>
              <w:tabs>
                <w:tab w:val="left" w:pos="1755"/>
              </w:tabs>
              <w:spacing w:after="2" w:line="276" w:lineRule="auto"/>
            </w:pPr>
          </w:p>
          <w:p w14:paraId="68C41924" w14:textId="77777777" w:rsidR="00190A32" w:rsidRDefault="00190A32" w:rsidP="00190A32">
            <w:pPr>
              <w:tabs>
                <w:tab w:val="left" w:pos="1755"/>
              </w:tabs>
              <w:spacing w:after="2" w:line="276" w:lineRule="auto"/>
            </w:pPr>
          </w:p>
          <w:p w14:paraId="46057C27" w14:textId="77777777" w:rsidR="00190A32" w:rsidRDefault="00190A32" w:rsidP="00190A32">
            <w:pPr>
              <w:tabs>
                <w:tab w:val="left" w:pos="1755"/>
              </w:tabs>
              <w:spacing w:after="2" w:line="276" w:lineRule="auto"/>
            </w:pPr>
          </w:p>
        </w:tc>
      </w:tr>
      <w:tr w:rsidR="00F61DF9" w:rsidRPr="00CF1A49" w14:paraId="15031EE8" w14:textId="77777777" w:rsidTr="00190A32">
        <w:tc>
          <w:tcPr>
            <w:tcW w:w="9290" w:type="dxa"/>
            <w:tcMar>
              <w:top w:w="216" w:type="dxa"/>
            </w:tcMar>
          </w:tcPr>
          <w:p w14:paraId="44010EAC" w14:textId="77777777" w:rsidR="00F61DF9" w:rsidRPr="00CF1A49" w:rsidRDefault="00190A32" w:rsidP="00F61DF9">
            <w:pPr>
              <w:pStyle w:val="Heading3"/>
              <w:contextualSpacing w:val="0"/>
              <w:outlineLvl w:val="2"/>
            </w:pPr>
            <w:r>
              <w:lastRenderedPageBreak/>
              <w:t>dec 2011</w:t>
            </w:r>
            <w:r w:rsidR="00F61DF9" w:rsidRPr="00CF1A49">
              <w:t xml:space="preserve"> – </w:t>
            </w:r>
            <w:r>
              <w:t>mar 2015</w:t>
            </w:r>
          </w:p>
          <w:p w14:paraId="779CB413" w14:textId="77777777" w:rsidR="00F61DF9" w:rsidRDefault="00190A32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module leader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tata consultancy services</w:t>
            </w:r>
          </w:p>
          <w:p w14:paraId="51B523B4" w14:textId="77777777" w:rsidR="00AE52B6" w:rsidRDefault="00AE52B6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project, </w:t>
            </w:r>
            <w:r w:rsidRPr="00AE52B6">
              <w:rPr>
                <w:rStyle w:val="SubtleReference"/>
              </w:rPr>
              <w:t>national commodity and derivative exchange limited of india</w:t>
            </w:r>
          </w:p>
          <w:p w14:paraId="2D279253" w14:textId="77777777" w:rsidR="00190A32" w:rsidRPr="00CF1A49" w:rsidRDefault="00190A32" w:rsidP="00F61DF9">
            <w:pPr>
              <w:pStyle w:val="Heading2"/>
              <w:contextualSpacing w:val="0"/>
              <w:outlineLvl w:val="1"/>
            </w:pPr>
          </w:p>
          <w:p w14:paraId="62253D23" w14:textId="77777777" w:rsidR="00190A32" w:rsidRDefault="00190A32" w:rsidP="00190A32">
            <w:pPr>
              <w:pStyle w:val="ListParagraph"/>
              <w:numPr>
                <w:ilvl w:val="0"/>
                <w:numId w:val="16"/>
              </w:numPr>
              <w:tabs>
                <w:tab w:val="center" w:pos="389"/>
                <w:tab w:val="center" w:pos="3247"/>
              </w:tabs>
              <w:spacing w:after="7" w:line="276" w:lineRule="auto"/>
            </w:pPr>
            <w:r>
              <w:t>Involved in requirement gathering, Analysis, Effort Estimation, Development, Unit Testing.</w:t>
            </w:r>
          </w:p>
          <w:p w14:paraId="49A75064" w14:textId="77777777" w:rsidR="00190A32" w:rsidRDefault="00190A32" w:rsidP="00190A32">
            <w:pPr>
              <w:pStyle w:val="ListParagraph"/>
              <w:numPr>
                <w:ilvl w:val="0"/>
                <w:numId w:val="16"/>
              </w:numPr>
              <w:spacing w:after="28" w:line="276" w:lineRule="auto"/>
              <w:ind w:right="212"/>
            </w:pPr>
            <w:r w:rsidRPr="00420A59">
              <w:t xml:space="preserve">As a part of module leader, dealt with the clients in regular standups, meetings and discussions.  </w:t>
            </w:r>
          </w:p>
          <w:p w14:paraId="32C3DCA7" w14:textId="77777777" w:rsidR="00190A32" w:rsidRDefault="00190A32" w:rsidP="00190A32">
            <w:pPr>
              <w:pStyle w:val="ListParagraph"/>
              <w:numPr>
                <w:ilvl w:val="0"/>
                <w:numId w:val="16"/>
              </w:numPr>
              <w:tabs>
                <w:tab w:val="center" w:pos="389"/>
                <w:tab w:val="center" w:pos="3280"/>
                <w:tab w:val="center" w:pos="4317"/>
                <w:tab w:val="center" w:pos="8480"/>
              </w:tabs>
              <w:spacing w:after="16" w:line="276" w:lineRule="auto"/>
            </w:pPr>
            <w:r>
              <w:t>On Technical front worked on Oracle PLSQL, SQL, Performance Tuning, Query Optimization.</w:t>
            </w:r>
            <w:r w:rsidRPr="00420A59">
              <w:tab/>
              <w:t xml:space="preserve"> </w:t>
            </w:r>
            <w:r w:rsidRPr="00420A59">
              <w:tab/>
            </w:r>
          </w:p>
          <w:p w14:paraId="1EF4C1B8" w14:textId="77777777" w:rsidR="00190A32" w:rsidRDefault="00190A32" w:rsidP="00190A32">
            <w:pPr>
              <w:pStyle w:val="ListParagraph"/>
              <w:numPr>
                <w:ilvl w:val="0"/>
                <w:numId w:val="17"/>
              </w:numPr>
              <w:spacing w:line="276" w:lineRule="auto"/>
              <w:ind w:right="358"/>
            </w:pPr>
            <w:r>
              <w:t>Received multiple appreciation, Highest rating and awards from clients.</w:t>
            </w:r>
          </w:p>
          <w:p w14:paraId="2EB87B86" w14:textId="77777777" w:rsidR="00190A32" w:rsidRDefault="00190A32" w:rsidP="00190A32">
            <w:pPr>
              <w:pStyle w:val="ListParagraph"/>
              <w:numPr>
                <w:ilvl w:val="0"/>
                <w:numId w:val="15"/>
              </w:numPr>
              <w:tabs>
                <w:tab w:val="left" w:pos="1755"/>
              </w:tabs>
              <w:spacing w:after="2" w:line="276" w:lineRule="auto"/>
            </w:pPr>
            <w:r>
              <w:t>Certificate on Commodity Market Module from National Stock Exchange.</w:t>
            </w:r>
          </w:p>
          <w:p w14:paraId="766788B0" w14:textId="77777777" w:rsidR="00190A32" w:rsidRDefault="00190A32" w:rsidP="00190A32">
            <w:pPr>
              <w:tabs>
                <w:tab w:val="left" w:pos="1755"/>
              </w:tabs>
              <w:spacing w:after="2" w:line="276" w:lineRule="auto"/>
            </w:pPr>
          </w:p>
          <w:p w14:paraId="7CF3ACF0" w14:textId="77777777" w:rsidR="00190A32" w:rsidRDefault="00190A32" w:rsidP="00190A32">
            <w:pPr>
              <w:tabs>
                <w:tab w:val="left" w:pos="1755"/>
              </w:tabs>
              <w:spacing w:after="2" w:line="276" w:lineRule="auto"/>
            </w:pPr>
          </w:p>
          <w:p w14:paraId="2B3E6DB2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25F8CA3525CD427CB4452842CFC53B14"/>
        </w:placeholder>
        <w:temporary/>
        <w:showingPlcHdr/>
        <w15:appearance w15:val="hidden"/>
      </w:sdtPr>
      <w:sdtEndPr/>
      <w:sdtContent>
        <w:p w14:paraId="33C56A9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AED2A9B" w14:textId="77777777" w:rsidTr="00D66A52">
        <w:tc>
          <w:tcPr>
            <w:tcW w:w="9355" w:type="dxa"/>
          </w:tcPr>
          <w:p w14:paraId="37963709" w14:textId="77777777" w:rsidR="00AE52B6" w:rsidRDefault="00AE52B6" w:rsidP="00AE52B6">
            <w:pPr>
              <w:pStyle w:val="Heading3"/>
              <w:contextualSpacing w:val="0"/>
              <w:outlineLvl w:val="2"/>
            </w:pPr>
            <w:r>
              <w:t>apr</w:t>
            </w:r>
            <w:r w:rsidR="001D0BF1" w:rsidRPr="00CF1A49">
              <w:t xml:space="preserve"> </w:t>
            </w:r>
            <w:r>
              <w:t>2011</w:t>
            </w:r>
          </w:p>
          <w:p w14:paraId="18CA1F80" w14:textId="77777777" w:rsidR="007538DC" w:rsidRDefault="00AE52B6" w:rsidP="00AE52B6">
            <w:pPr>
              <w:pStyle w:val="Heading3"/>
              <w:contextualSpacing w:val="0"/>
              <w:outlineLvl w:val="2"/>
              <w:rPr>
                <w:rStyle w:val="SubtleReference"/>
              </w:rPr>
            </w:pPr>
            <w:r>
              <w:t>B. TECH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nagpur university</w:t>
            </w:r>
          </w:p>
          <w:p w14:paraId="1D273311" w14:textId="77777777" w:rsidR="00AE52B6" w:rsidRDefault="00AE52B6" w:rsidP="00AE52B6">
            <w:pPr>
              <w:pStyle w:val="Heading3"/>
              <w:contextualSpacing w:val="0"/>
              <w:outlineLvl w:val="2"/>
              <w:rPr>
                <w:rStyle w:val="SubtleReference"/>
              </w:rPr>
            </w:pPr>
          </w:p>
          <w:p w14:paraId="03DEC42F" w14:textId="77777777" w:rsidR="00AE52B6" w:rsidRDefault="00AE52B6" w:rsidP="00AE52B6">
            <w:pPr>
              <w:pStyle w:val="Heading3"/>
              <w:contextualSpacing w:val="0"/>
              <w:outlineLvl w:val="2"/>
            </w:pPr>
            <w:r>
              <w:t>apr 2006</w:t>
            </w:r>
          </w:p>
          <w:p w14:paraId="1418EA9C" w14:textId="77777777" w:rsidR="00AE52B6" w:rsidRPr="00CF1A49" w:rsidRDefault="00AE52B6" w:rsidP="00AE52B6">
            <w:pPr>
              <w:pStyle w:val="Heading3"/>
              <w:contextualSpacing w:val="0"/>
              <w:outlineLvl w:val="2"/>
            </w:pPr>
            <w:r>
              <w:t>12</w:t>
            </w:r>
            <w:r w:rsidRPr="00AE52B6">
              <w:rPr>
                <w:vertAlign w:val="superscript"/>
              </w:rPr>
              <w:t>th</w:t>
            </w:r>
            <w:r>
              <w:t xml:space="preserve">, </w:t>
            </w:r>
            <w:r w:rsidRPr="00AE52B6">
              <w:rPr>
                <w:rStyle w:val="SubtleReference"/>
              </w:rPr>
              <w:t>rsv school, bikaner</w:t>
            </w:r>
          </w:p>
        </w:tc>
      </w:tr>
      <w:tr w:rsidR="00F61DF9" w:rsidRPr="00CF1A49" w14:paraId="23CFE1B3" w14:textId="77777777" w:rsidTr="00F61DF9">
        <w:tc>
          <w:tcPr>
            <w:tcW w:w="9355" w:type="dxa"/>
            <w:tcMar>
              <w:top w:w="216" w:type="dxa"/>
            </w:tcMar>
          </w:tcPr>
          <w:p w14:paraId="17883E2C" w14:textId="77777777" w:rsidR="00F61DF9" w:rsidRDefault="00AE52B6" w:rsidP="00AE52B6">
            <w:pPr>
              <w:pStyle w:val="Heading3"/>
              <w:contextualSpacing w:val="0"/>
              <w:outlineLvl w:val="2"/>
            </w:pPr>
            <w:r>
              <w:t>apr 2004</w:t>
            </w:r>
          </w:p>
          <w:p w14:paraId="60C5EADC" w14:textId="77777777" w:rsidR="00AE52B6" w:rsidRDefault="00AE52B6" w:rsidP="00AE52B6">
            <w:pPr>
              <w:pStyle w:val="Heading3"/>
              <w:contextualSpacing w:val="0"/>
              <w:outlineLvl w:val="2"/>
            </w:pPr>
            <w:r>
              <w:t>10</w:t>
            </w:r>
            <w:r w:rsidRPr="00AE52B6">
              <w:rPr>
                <w:vertAlign w:val="superscript"/>
              </w:rPr>
              <w:t>th</w:t>
            </w:r>
            <w:r>
              <w:t xml:space="preserve">, </w:t>
            </w:r>
            <w:r w:rsidRPr="00AE52B6">
              <w:rPr>
                <w:rStyle w:val="SubtleReference"/>
              </w:rPr>
              <w:t>rsv school, bikaner</w:t>
            </w:r>
          </w:p>
        </w:tc>
      </w:tr>
    </w:tbl>
    <w:sdt>
      <w:sdtPr>
        <w:alias w:val="Skills:"/>
        <w:tag w:val="Skills:"/>
        <w:id w:val="-1392877668"/>
        <w:placeholder>
          <w:docPart w:val="44C4CCC1784E4C6CA8C27D78F6916BE1"/>
        </w:placeholder>
        <w:temporary/>
        <w:showingPlcHdr/>
        <w15:appearance w15:val="hidden"/>
      </w:sdtPr>
      <w:sdtEndPr/>
      <w:sdtContent>
        <w:p w14:paraId="7912597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BD518E8" w14:textId="77777777" w:rsidTr="00CF1A49">
        <w:tc>
          <w:tcPr>
            <w:tcW w:w="4675" w:type="dxa"/>
          </w:tcPr>
          <w:p w14:paraId="4FFEB7A4" w14:textId="77777777" w:rsidR="001F4E6D" w:rsidRDefault="00AE52B6" w:rsidP="00AE52B6">
            <w:pPr>
              <w:pStyle w:val="ListBullet"/>
              <w:contextualSpacing w:val="0"/>
            </w:pPr>
            <w:r>
              <w:t>Hadoop</w:t>
            </w:r>
          </w:p>
          <w:p w14:paraId="79D7FC32" w14:textId="77777777" w:rsidR="00AE52B6" w:rsidRDefault="00AE52B6" w:rsidP="00AE52B6">
            <w:pPr>
              <w:pStyle w:val="ListBullet"/>
              <w:contextualSpacing w:val="0"/>
            </w:pPr>
            <w:r>
              <w:t>Hive</w:t>
            </w:r>
          </w:p>
          <w:p w14:paraId="6DF30066" w14:textId="77777777" w:rsidR="00AE52B6" w:rsidRDefault="00AE52B6" w:rsidP="00AE52B6">
            <w:pPr>
              <w:pStyle w:val="ListBullet"/>
              <w:contextualSpacing w:val="0"/>
            </w:pPr>
            <w:r>
              <w:t>Sqoop</w:t>
            </w:r>
          </w:p>
          <w:p w14:paraId="1E633B2C" w14:textId="77777777" w:rsidR="00AE52B6" w:rsidRDefault="00AE52B6" w:rsidP="00AE52B6">
            <w:pPr>
              <w:pStyle w:val="ListBullet"/>
              <w:contextualSpacing w:val="0"/>
            </w:pPr>
            <w:r>
              <w:t>Flume</w:t>
            </w:r>
          </w:p>
          <w:p w14:paraId="5FE1D309" w14:textId="77777777" w:rsidR="00AE52B6" w:rsidRPr="006E1507" w:rsidRDefault="00AE52B6" w:rsidP="00AE52B6">
            <w:pPr>
              <w:pStyle w:val="ListBullet"/>
              <w:contextualSpacing w:val="0"/>
            </w:pPr>
            <w:r>
              <w:t>Oracle PLSQL</w:t>
            </w:r>
          </w:p>
        </w:tc>
        <w:tc>
          <w:tcPr>
            <w:tcW w:w="4675" w:type="dxa"/>
            <w:tcMar>
              <w:left w:w="360" w:type="dxa"/>
            </w:tcMar>
          </w:tcPr>
          <w:p w14:paraId="7569E81E" w14:textId="77777777" w:rsidR="001E3120" w:rsidRDefault="00AE52B6" w:rsidP="00AE52B6">
            <w:pPr>
              <w:pStyle w:val="ListBullet"/>
            </w:pPr>
            <w:r>
              <w:t>Spark</w:t>
            </w:r>
          </w:p>
          <w:p w14:paraId="7AFABDA8" w14:textId="77777777" w:rsidR="00AE52B6" w:rsidRDefault="00AE52B6" w:rsidP="00AE52B6">
            <w:pPr>
              <w:pStyle w:val="ListBullet"/>
            </w:pPr>
            <w:r>
              <w:t>Spark SQL</w:t>
            </w:r>
          </w:p>
          <w:p w14:paraId="004AD27E" w14:textId="77777777" w:rsidR="00AE52B6" w:rsidRDefault="00AE52B6" w:rsidP="00AE52B6">
            <w:pPr>
              <w:pStyle w:val="ListBullet"/>
            </w:pPr>
            <w:r>
              <w:t>Basic Python</w:t>
            </w:r>
          </w:p>
          <w:p w14:paraId="5179D402" w14:textId="77777777" w:rsidR="00AE52B6" w:rsidRDefault="00AE52B6" w:rsidP="00AE52B6">
            <w:pPr>
              <w:pStyle w:val="ListBullet"/>
            </w:pPr>
            <w:proofErr w:type="spellStart"/>
            <w:r>
              <w:t>PySpark</w:t>
            </w:r>
            <w:proofErr w:type="spellEnd"/>
          </w:p>
          <w:p w14:paraId="49C73F52" w14:textId="77777777" w:rsidR="00AE52B6" w:rsidRPr="006E1507" w:rsidRDefault="00AE52B6" w:rsidP="00AE52B6">
            <w:pPr>
              <w:pStyle w:val="ListBullet"/>
            </w:pPr>
            <w:r>
              <w:t>SQL</w:t>
            </w:r>
          </w:p>
        </w:tc>
      </w:tr>
    </w:tbl>
    <w:p w14:paraId="3929809B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495CE" w14:textId="77777777" w:rsidR="00F979B9" w:rsidRDefault="00F979B9" w:rsidP="0068194B">
      <w:r>
        <w:separator/>
      </w:r>
    </w:p>
    <w:p w14:paraId="4BA3CA17" w14:textId="77777777" w:rsidR="00F979B9" w:rsidRDefault="00F979B9"/>
    <w:p w14:paraId="658CAE6B" w14:textId="77777777" w:rsidR="00F979B9" w:rsidRDefault="00F979B9"/>
  </w:endnote>
  <w:endnote w:type="continuationSeparator" w:id="0">
    <w:p w14:paraId="2A0579CE" w14:textId="77777777" w:rsidR="00F979B9" w:rsidRDefault="00F979B9" w:rsidP="0068194B">
      <w:r>
        <w:continuationSeparator/>
      </w:r>
    </w:p>
    <w:p w14:paraId="2F1EA330" w14:textId="77777777" w:rsidR="00F979B9" w:rsidRDefault="00F979B9"/>
    <w:p w14:paraId="456729A0" w14:textId="77777777" w:rsidR="00F979B9" w:rsidRDefault="00F97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65B0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036DF" w14:textId="77777777" w:rsidR="00F979B9" w:rsidRDefault="00F979B9" w:rsidP="0068194B">
      <w:r>
        <w:separator/>
      </w:r>
    </w:p>
    <w:p w14:paraId="4495EC71" w14:textId="77777777" w:rsidR="00F979B9" w:rsidRDefault="00F979B9"/>
    <w:p w14:paraId="469C8663" w14:textId="77777777" w:rsidR="00F979B9" w:rsidRDefault="00F979B9"/>
  </w:footnote>
  <w:footnote w:type="continuationSeparator" w:id="0">
    <w:p w14:paraId="0C717DB5" w14:textId="77777777" w:rsidR="00F979B9" w:rsidRDefault="00F979B9" w:rsidP="0068194B">
      <w:r>
        <w:continuationSeparator/>
      </w:r>
    </w:p>
    <w:p w14:paraId="78F0382E" w14:textId="77777777" w:rsidR="00F979B9" w:rsidRDefault="00F979B9"/>
    <w:p w14:paraId="32A83C17" w14:textId="77777777" w:rsidR="00F979B9" w:rsidRDefault="00F979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B7D1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F66C31" wp14:editId="17A177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270D7D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700D94"/>
    <w:multiLevelType w:val="hybridMultilevel"/>
    <w:tmpl w:val="4BC8897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33436F7"/>
    <w:multiLevelType w:val="hybridMultilevel"/>
    <w:tmpl w:val="E74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3E504D"/>
    <w:multiLevelType w:val="hybridMultilevel"/>
    <w:tmpl w:val="4AF2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4F524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31B5787"/>
    <w:multiLevelType w:val="hybridMultilevel"/>
    <w:tmpl w:val="5A4C9210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3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6BA7"/>
    <w:rsid w:val="00163668"/>
    <w:rsid w:val="00171566"/>
    <w:rsid w:val="00174676"/>
    <w:rsid w:val="001755A8"/>
    <w:rsid w:val="00184014"/>
    <w:rsid w:val="00190A32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369F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52B6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979B9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6A8A5"/>
  <w15:chartTrackingRefBased/>
  <w15:docId w15:val="{BFFB8EC3-125C-4889-A240-5C511C28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90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id.31128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6101F1FEF408587E0798EF0B55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4B0F3-2A91-4F98-BD82-96A5BC0061BE}"/>
      </w:docPartPr>
      <w:docPartBody>
        <w:p w:rsidR="001F45A7" w:rsidRDefault="006236F8">
          <w:pPr>
            <w:pStyle w:val="D596101F1FEF408587E0798EF0B55074"/>
          </w:pPr>
          <w:r w:rsidRPr="00CF1A49">
            <w:t>·</w:t>
          </w:r>
        </w:p>
      </w:docPartBody>
    </w:docPart>
    <w:docPart>
      <w:docPartPr>
        <w:name w:val="FBC32B0327B14B2A9A9BC33F86EF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B4F0-8BC6-4BE3-B9DE-C363D85FE110}"/>
      </w:docPartPr>
      <w:docPartBody>
        <w:p w:rsidR="001F45A7" w:rsidRDefault="006236F8">
          <w:pPr>
            <w:pStyle w:val="FBC32B0327B14B2A9A9BC33F86EF1E02"/>
          </w:pPr>
          <w:r w:rsidRPr="00CF1A49">
            <w:t>Email</w:t>
          </w:r>
        </w:p>
      </w:docPartBody>
    </w:docPart>
    <w:docPart>
      <w:docPartPr>
        <w:name w:val="FA6C19F617134792B0AD09D19FAA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F8516-EDC8-4125-8C6B-9E93BA989879}"/>
      </w:docPartPr>
      <w:docPartBody>
        <w:p w:rsidR="001F45A7" w:rsidRDefault="006236F8">
          <w:pPr>
            <w:pStyle w:val="FA6C19F617134792B0AD09D19FAA258D"/>
          </w:pPr>
          <w:r w:rsidRPr="00CF1A49">
            <w:t>·</w:t>
          </w:r>
        </w:p>
      </w:docPartBody>
    </w:docPart>
    <w:docPart>
      <w:docPartPr>
        <w:name w:val="8E2FEAFA38F1484EA46263A63CA9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77529-AA4C-4F06-92C0-C5CA3DBC4D00}"/>
      </w:docPartPr>
      <w:docPartBody>
        <w:p w:rsidR="001F45A7" w:rsidRDefault="006236F8">
          <w:pPr>
            <w:pStyle w:val="8E2FEAFA38F1484EA46263A63CA91DCD"/>
          </w:pPr>
          <w:r w:rsidRPr="00CF1A49">
            <w:t>Experience</w:t>
          </w:r>
        </w:p>
      </w:docPartBody>
    </w:docPart>
    <w:docPart>
      <w:docPartPr>
        <w:name w:val="25F8CA3525CD427CB4452842CFC53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04609-1872-4DBB-B127-12DFD1E1F822}"/>
      </w:docPartPr>
      <w:docPartBody>
        <w:p w:rsidR="001F45A7" w:rsidRDefault="006236F8">
          <w:pPr>
            <w:pStyle w:val="25F8CA3525CD427CB4452842CFC53B14"/>
          </w:pPr>
          <w:r w:rsidRPr="00CF1A49">
            <w:t>Education</w:t>
          </w:r>
        </w:p>
      </w:docPartBody>
    </w:docPart>
    <w:docPart>
      <w:docPartPr>
        <w:name w:val="44C4CCC1784E4C6CA8C27D78F6916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8BBD4-7517-49A7-9512-2D5459DB618E}"/>
      </w:docPartPr>
      <w:docPartBody>
        <w:p w:rsidR="001F45A7" w:rsidRDefault="006236F8">
          <w:pPr>
            <w:pStyle w:val="44C4CCC1784E4C6CA8C27D78F6916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F8"/>
    <w:rsid w:val="001F45A7"/>
    <w:rsid w:val="006236F8"/>
    <w:rsid w:val="00B4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DD65B74B942AE916E8DE0B87C32DE">
    <w:name w:val="5DEDD65B74B942AE916E8DE0B87C32D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754C186F6E4D1CBAD9B740EBDA1922">
    <w:name w:val="8B754C186F6E4D1CBAD9B740EBDA1922"/>
  </w:style>
  <w:style w:type="paragraph" w:customStyle="1" w:styleId="3C4D6E35D0ED44A883D4D7221CB723D0">
    <w:name w:val="3C4D6E35D0ED44A883D4D7221CB723D0"/>
  </w:style>
  <w:style w:type="paragraph" w:customStyle="1" w:styleId="D596101F1FEF408587E0798EF0B55074">
    <w:name w:val="D596101F1FEF408587E0798EF0B55074"/>
  </w:style>
  <w:style w:type="paragraph" w:customStyle="1" w:styleId="2AC2D80C492641F287DEC3D4C37D73B0">
    <w:name w:val="2AC2D80C492641F287DEC3D4C37D73B0"/>
  </w:style>
  <w:style w:type="paragraph" w:customStyle="1" w:styleId="FBC32B0327B14B2A9A9BC33F86EF1E02">
    <w:name w:val="FBC32B0327B14B2A9A9BC33F86EF1E02"/>
  </w:style>
  <w:style w:type="paragraph" w:customStyle="1" w:styleId="FA6C19F617134792B0AD09D19FAA258D">
    <w:name w:val="FA6C19F617134792B0AD09D19FAA258D"/>
  </w:style>
  <w:style w:type="paragraph" w:customStyle="1" w:styleId="389B33F27CE14945ABF9E84D1BC5C9EB">
    <w:name w:val="389B33F27CE14945ABF9E84D1BC5C9EB"/>
  </w:style>
  <w:style w:type="paragraph" w:customStyle="1" w:styleId="A3F6B6C9B8B046D6B3804F58AEA5E307">
    <w:name w:val="A3F6B6C9B8B046D6B3804F58AEA5E307"/>
  </w:style>
  <w:style w:type="paragraph" w:customStyle="1" w:styleId="0BEA4B0E1C564F37930FD01B778537CC">
    <w:name w:val="0BEA4B0E1C564F37930FD01B778537CC"/>
  </w:style>
  <w:style w:type="paragraph" w:customStyle="1" w:styleId="AC4931CAA6884340A9BD5CD5FFE65565">
    <w:name w:val="AC4931CAA6884340A9BD5CD5FFE65565"/>
  </w:style>
  <w:style w:type="paragraph" w:customStyle="1" w:styleId="8E2FEAFA38F1484EA46263A63CA91DCD">
    <w:name w:val="8E2FEAFA38F1484EA46263A63CA91DCD"/>
  </w:style>
  <w:style w:type="paragraph" w:customStyle="1" w:styleId="DED164F270134873849783A3F2F7DDBC">
    <w:name w:val="DED164F270134873849783A3F2F7DDBC"/>
  </w:style>
  <w:style w:type="paragraph" w:customStyle="1" w:styleId="99F2DD5A59DA42C0B60109F644404179">
    <w:name w:val="99F2DD5A59DA42C0B60109F644404179"/>
  </w:style>
  <w:style w:type="paragraph" w:customStyle="1" w:styleId="3E880A70519245C69D8F972B861CABAA">
    <w:name w:val="3E880A70519245C69D8F972B861CABA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4D90B99A999463AB1A027BC7C7E2F3D">
    <w:name w:val="B4D90B99A999463AB1A027BC7C7E2F3D"/>
  </w:style>
  <w:style w:type="paragraph" w:customStyle="1" w:styleId="C1ED4F848D1F4D52B5E5285AECB99D89">
    <w:name w:val="C1ED4F848D1F4D52B5E5285AECB99D89"/>
  </w:style>
  <w:style w:type="paragraph" w:customStyle="1" w:styleId="CB3E250E76C548EFBBDF487F04944936">
    <w:name w:val="CB3E250E76C548EFBBDF487F04944936"/>
  </w:style>
  <w:style w:type="paragraph" w:customStyle="1" w:styleId="82BE80A7B5DF47358AAFE7C2DD1D37F3">
    <w:name w:val="82BE80A7B5DF47358AAFE7C2DD1D37F3"/>
  </w:style>
  <w:style w:type="paragraph" w:customStyle="1" w:styleId="BF62C3823F2F436F8E5C9A632D5CFA5C">
    <w:name w:val="BF62C3823F2F436F8E5C9A632D5CFA5C"/>
  </w:style>
  <w:style w:type="paragraph" w:customStyle="1" w:styleId="A8431F79F1D84A59847E0134F91366AC">
    <w:name w:val="A8431F79F1D84A59847E0134F91366AC"/>
  </w:style>
  <w:style w:type="paragraph" w:customStyle="1" w:styleId="38377B5F847844B9B16F8368854C6C68">
    <w:name w:val="38377B5F847844B9B16F8368854C6C68"/>
  </w:style>
  <w:style w:type="paragraph" w:customStyle="1" w:styleId="25F8CA3525CD427CB4452842CFC53B14">
    <w:name w:val="25F8CA3525CD427CB4452842CFC53B14"/>
  </w:style>
  <w:style w:type="paragraph" w:customStyle="1" w:styleId="7D028DD8DF7A4352816D5DE23C78B53B">
    <w:name w:val="7D028DD8DF7A4352816D5DE23C78B53B"/>
  </w:style>
  <w:style w:type="paragraph" w:customStyle="1" w:styleId="E9C7825CBFE54A2F8B307E4F1CE30A6F">
    <w:name w:val="E9C7825CBFE54A2F8B307E4F1CE30A6F"/>
  </w:style>
  <w:style w:type="paragraph" w:customStyle="1" w:styleId="F4B8C0EF9C0A4AD093C45A46866BDFBC">
    <w:name w:val="F4B8C0EF9C0A4AD093C45A46866BDFBC"/>
  </w:style>
  <w:style w:type="paragraph" w:customStyle="1" w:styleId="A469EBAACA364C5DA929DCA5782736E2">
    <w:name w:val="A469EBAACA364C5DA929DCA5782736E2"/>
  </w:style>
  <w:style w:type="paragraph" w:customStyle="1" w:styleId="389A623238DB4F03ABCC0A43D8C30DC1">
    <w:name w:val="389A623238DB4F03ABCC0A43D8C30DC1"/>
  </w:style>
  <w:style w:type="paragraph" w:customStyle="1" w:styleId="528DB4F04AC74DE19E447FE2EE85D34E">
    <w:name w:val="528DB4F04AC74DE19E447FE2EE85D34E"/>
  </w:style>
  <w:style w:type="paragraph" w:customStyle="1" w:styleId="BE56DDEF8E624C69A7C49880AACFBD36">
    <w:name w:val="BE56DDEF8E624C69A7C49880AACFBD36"/>
  </w:style>
  <w:style w:type="paragraph" w:customStyle="1" w:styleId="E75D602D355842F2851B300C224AC21B">
    <w:name w:val="E75D602D355842F2851B300C224AC21B"/>
  </w:style>
  <w:style w:type="paragraph" w:customStyle="1" w:styleId="34637C039E4A4F62B22B0DCD6B25879D">
    <w:name w:val="34637C039E4A4F62B22B0DCD6B25879D"/>
  </w:style>
  <w:style w:type="paragraph" w:customStyle="1" w:styleId="88B6B52901854B23A477FE195FE0619A">
    <w:name w:val="88B6B52901854B23A477FE195FE0619A"/>
  </w:style>
  <w:style w:type="paragraph" w:customStyle="1" w:styleId="44C4CCC1784E4C6CA8C27D78F6916BE1">
    <w:name w:val="44C4CCC1784E4C6CA8C27D78F6916BE1"/>
  </w:style>
  <w:style w:type="paragraph" w:customStyle="1" w:styleId="B8E9378CFFC043CD9C7610BF73C15C73">
    <w:name w:val="B8E9378CFFC043CD9C7610BF73C15C73"/>
  </w:style>
  <w:style w:type="paragraph" w:customStyle="1" w:styleId="3E411007A6CF42A8804939F0E60ABD24">
    <w:name w:val="3E411007A6CF42A8804939F0E60ABD24"/>
  </w:style>
  <w:style w:type="paragraph" w:customStyle="1" w:styleId="F733E2B180E64CE781FA4709392E070E">
    <w:name w:val="F733E2B180E64CE781FA4709392E070E"/>
  </w:style>
  <w:style w:type="paragraph" w:customStyle="1" w:styleId="487FEA5D3CA145E5B816557BFDB14DB3">
    <w:name w:val="487FEA5D3CA145E5B816557BFDB14DB3"/>
  </w:style>
  <w:style w:type="paragraph" w:customStyle="1" w:styleId="FC587F896ECF4D0F853CEE035CAD8C94">
    <w:name w:val="FC587F896ECF4D0F853CEE035CAD8C94"/>
  </w:style>
  <w:style w:type="paragraph" w:customStyle="1" w:styleId="060144C6DE0A45EDB20E77E693F158E9">
    <w:name w:val="060144C6DE0A45EDB20E77E693F158E9"/>
  </w:style>
  <w:style w:type="paragraph" w:customStyle="1" w:styleId="5826CFDA2DBF4CBBA72BBC1C1681170E">
    <w:name w:val="5826CFDA2DBF4CBBA72BBC1C168117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raman kille</cp:lastModifiedBy>
  <cp:revision>2</cp:revision>
  <dcterms:created xsi:type="dcterms:W3CDTF">2019-02-17T17:01:00Z</dcterms:created>
  <dcterms:modified xsi:type="dcterms:W3CDTF">2019-02-17T17:22:00Z</dcterms:modified>
  <cp:category/>
</cp:coreProperties>
</file>